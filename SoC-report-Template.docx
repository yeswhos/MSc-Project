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EFCCB9"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rFonts w:hint="eastAsia"/>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rFonts w:hint="eastAsia"/>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rFonts w:hint="eastAsia"/>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w:t>
      </w:r>
      <w:r>
        <w:rPr>
          <w:sz w:val="22"/>
          <w:szCs w:val="18"/>
          <w:lang w:eastAsia="zh-CN"/>
        </w:rPr>
        <w:t>4</w:t>
      </w:r>
      <w:r>
        <w:rPr>
          <w:sz w:val="22"/>
          <w:szCs w:val="18"/>
          <w:lang w:eastAsia="zh-CN"/>
        </w:rPr>
        <w:t xml:space="preserve"> </w:t>
      </w:r>
      <w:r>
        <w:rPr>
          <w:sz w:val="22"/>
          <w:szCs w:val="18"/>
          <w:lang w:eastAsia="zh-CN"/>
        </w:rPr>
        <w:t>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E08D23A" w:rsidR="007B7003" w:rsidRDefault="007B7003" w:rsidP="00736DC4">
      <w:pPr>
        <w:rPr>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 If one agent getting worse</w:t>
      </w:r>
      <w:r w:rsidR="006109E5">
        <w:rPr>
          <w:sz w:val="22"/>
          <w:szCs w:val="18"/>
          <w:lang w:eastAsia="zh-CN"/>
        </w:rPr>
        <w:t xml:space="preserve"> or fail to evolve</w:t>
      </w:r>
      <w:r>
        <w:rPr>
          <w:sz w:val="22"/>
          <w:szCs w:val="18"/>
          <w:lang w:eastAsia="zh-CN"/>
        </w:rPr>
        <w:t>, then it’s rivals won’t evol</w:t>
      </w:r>
      <w:r w:rsidR="006109E5">
        <w:rPr>
          <w:sz w:val="22"/>
          <w:szCs w:val="18"/>
          <w:lang w:eastAsia="zh-CN"/>
        </w:rPr>
        <w:t>ve</w:t>
      </w:r>
      <w:r>
        <w:rPr>
          <w:sz w:val="22"/>
          <w:szCs w:val="18"/>
          <w:lang w:eastAsia="zh-CN"/>
        </w:rPr>
        <w:t xml:space="preserve"> as well.</w:t>
      </w:r>
    </w:p>
    <w:p w14:paraId="0FEA72B1" w14:textId="7BE48BAE" w:rsidR="007B7003" w:rsidRDefault="006109E5" w:rsidP="00736DC4">
      <w:pPr>
        <w:rPr>
          <w:sz w:val="22"/>
          <w:szCs w:val="18"/>
          <w:lang w:eastAsia="zh-CN"/>
        </w:rPr>
      </w:pPr>
      <w:r>
        <w:rPr>
          <w:sz w:val="22"/>
          <w:szCs w:val="18"/>
          <w:lang w:eastAsia="zh-CN"/>
        </w:rPr>
        <w:lastRenderedPageBreak/>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2A88AD30">
            <wp:extent cx="3219610" cy="2494341"/>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29911" cy="2502321"/>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rFonts w:hint="eastAsia"/>
          <w:sz w:val="22"/>
          <w:szCs w:val="18"/>
          <w:lang w:eastAsia="zh-CN"/>
        </w:rPr>
      </w:pPr>
      <w:r>
        <w:rPr>
          <w:rFonts w:hint="eastAsia"/>
          <w:sz w:val="22"/>
          <w:szCs w:val="18"/>
          <w:lang w:eastAsia="zh-CN"/>
        </w:rPr>
        <w:t>F</w:t>
      </w:r>
      <w:r>
        <w:rPr>
          <w:sz w:val="22"/>
          <w:szCs w:val="18"/>
          <w:lang w:eastAsia="zh-CN"/>
        </w:rPr>
        <w:t>igure 5.</w:t>
      </w:r>
      <w:r>
        <w:rPr>
          <w:sz w:val="22"/>
          <w:szCs w:val="18"/>
          <w:lang w:eastAsia="zh-CN"/>
        </w:rPr>
        <w:t>3</w:t>
      </w:r>
      <w:r>
        <w:rPr>
          <w:sz w:val="22"/>
          <w:szCs w:val="18"/>
          <w:lang w:eastAsia="zh-CN"/>
        </w:rPr>
        <w:t xml:space="preserve"> Tournament selection fitness score for Zumo</w:t>
      </w:r>
      <w:r>
        <w:rPr>
          <w:sz w:val="22"/>
          <w:szCs w:val="18"/>
          <w:lang w:eastAsia="zh-CN"/>
        </w:rPr>
        <w:t>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w:t>
      </w:r>
      <w:r>
        <w:rPr>
          <w:sz w:val="22"/>
          <w:szCs w:val="18"/>
          <w:lang w:eastAsia="zh-CN"/>
        </w:rPr>
        <w:t>2</w:t>
      </w:r>
      <w:r>
        <w:rPr>
          <w:sz w:val="22"/>
          <w:szCs w:val="18"/>
          <w:lang w:eastAsia="zh-CN"/>
        </w:rPr>
        <w:t xml:space="preserve"> </w:t>
      </w:r>
      <w:r>
        <w:rPr>
          <w:sz w:val="22"/>
          <w:szCs w:val="18"/>
          <w:lang w:eastAsia="zh-CN"/>
        </w:rPr>
        <w:t>Ranking</w:t>
      </w:r>
      <w:r>
        <w:rPr>
          <w:sz w:val="22"/>
          <w:szCs w:val="18"/>
          <w:lang w:eastAsia="zh-CN"/>
        </w:rPr>
        <w:t xml:space="preserve">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lastRenderedPageBreak/>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rFonts w:hint="eastAsia"/>
          <w:sz w:val="22"/>
          <w:szCs w:val="18"/>
          <w:lang w:eastAsia="zh-CN"/>
        </w:rPr>
      </w:pPr>
      <w:r>
        <w:rPr>
          <w:rFonts w:hint="eastAsia"/>
          <w:sz w:val="22"/>
          <w:szCs w:val="18"/>
          <w:lang w:eastAsia="zh-CN"/>
        </w:rPr>
        <w:t>F</w:t>
      </w:r>
      <w:r>
        <w:rPr>
          <w:sz w:val="22"/>
          <w:szCs w:val="18"/>
          <w:lang w:eastAsia="zh-CN"/>
        </w:rPr>
        <w:t>igure 5.4 Rank</w:t>
      </w:r>
      <w:r>
        <w:rPr>
          <w:sz w:val="22"/>
          <w:szCs w:val="18"/>
          <w:lang w:eastAsia="zh-CN"/>
        </w:rPr>
        <w:t xml:space="preserve"> selection fitness score for </w:t>
      </w:r>
      <w:r>
        <w:rPr>
          <w:sz w:val="22"/>
          <w:szCs w:val="18"/>
          <w:lang w:eastAsia="zh-CN"/>
        </w:rPr>
        <w:t>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168EA55A" w:rsidR="00AF1291" w:rsidRDefault="00AF1291" w:rsidP="00AF1291">
      <w:pPr>
        <w:jc w:val="center"/>
        <w:rPr>
          <w:rFonts w:hint="eastAsia"/>
          <w:sz w:val="22"/>
          <w:szCs w:val="18"/>
          <w:lang w:eastAsia="zh-CN"/>
        </w:rPr>
      </w:pPr>
      <w:r>
        <w:rPr>
          <w:rFonts w:hint="eastAsia"/>
          <w:sz w:val="22"/>
          <w:szCs w:val="18"/>
          <w:lang w:eastAsia="zh-CN"/>
        </w:rPr>
        <w:t>F</w:t>
      </w:r>
      <w:r>
        <w:rPr>
          <w:sz w:val="22"/>
          <w:szCs w:val="18"/>
          <w:lang w:eastAsia="zh-CN"/>
        </w:rPr>
        <w:t>igure 5.4 Rank selection fitness score for Zumo</w:t>
      </w:r>
      <w:r>
        <w:rPr>
          <w:sz w:val="22"/>
          <w:szCs w:val="18"/>
          <w:lang w:eastAsia="zh-CN"/>
        </w:rPr>
        <w:t>Queen</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w:t>
      </w:r>
      <w:r>
        <w:rPr>
          <w:sz w:val="22"/>
          <w:szCs w:val="18"/>
          <w:lang w:eastAsia="zh-CN"/>
        </w:rPr>
        <w:t>3</w:t>
      </w:r>
      <w:r>
        <w:rPr>
          <w:sz w:val="22"/>
          <w:szCs w:val="18"/>
          <w:lang w:eastAsia="zh-CN"/>
        </w:rPr>
        <w:t xml:space="preserve"> </w:t>
      </w:r>
      <w:r>
        <w:rPr>
          <w:sz w:val="22"/>
          <w:szCs w:val="18"/>
          <w:lang w:eastAsia="zh-CN"/>
        </w:rPr>
        <w:t>Roulette wheel</w:t>
      </w:r>
      <w:r>
        <w:rPr>
          <w:sz w:val="22"/>
          <w:szCs w:val="18"/>
          <w:lang w:eastAsia="zh-CN"/>
        </w:rPr>
        <w:t xml:space="preserve">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rFonts w:hint="eastAsia"/>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w:t>
      </w:r>
      <w:r>
        <w:rPr>
          <w:sz w:val="22"/>
          <w:szCs w:val="18"/>
          <w:lang w:eastAsia="zh-CN"/>
        </w:rPr>
        <w:t xml:space="preserve"> selection fitness score for Zumo</w:t>
      </w:r>
      <w:r>
        <w:rPr>
          <w:sz w:val="22"/>
          <w:szCs w:val="18"/>
          <w:lang w:eastAsia="zh-CN"/>
        </w:rPr>
        <w:t>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4A63A709" w:rsidR="001A314A" w:rsidRPr="001A314A" w:rsidRDefault="001A314A" w:rsidP="001A314A">
      <w:pPr>
        <w:jc w:val="center"/>
        <w:rPr>
          <w:rFonts w:hint="eastAsia"/>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Roulette wheel selection fitness score for Zumo</w:t>
      </w:r>
      <w:r>
        <w:rPr>
          <w:sz w:val="22"/>
          <w:szCs w:val="18"/>
          <w:lang w:eastAsia="zh-CN"/>
        </w:rPr>
        <w:t>Queen</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.2.</w:t>
      </w:r>
      <w:r>
        <w:rPr>
          <w:sz w:val="22"/>
          <w:szCs w:val="18"/>
          <w:lang w:eastAsia="zh-CN"/>
        </w:rPr>
        <w:t xml:space="preserve">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149E0385" w:rsidR="003032D5" w:rsidRDefault="003032D5" w:rsidP="00736DC4">
      <w:pPr>
        <w:rPr>
          <w:sz w:val="22"/>
          <w:szCs w:val="18"/>
          <w:lang w:eastAsia="zh-CN"/>
        </w:rPr>
      </w:pPr>
      <w:r>
        <w:rPr>
          <w:rFonts w:hint="eastAsia"/>
          <w:sz w:val="22"/>
          <w:szCs w:val="18"/>
          <w:lang w:eastAsia="zh-CN"/>
        </w:rPr>
        <w:lastRenderedPageBreak/>
        <w:t>I</w:t>
      </w:r>
      <w:r>
        <w:rPr>
          <w:sz w:val="22"/>
          <w:szCs w:val="18"/>
          <w:lang w:eastAsia="zh-CN"/>
        </w:rPr>
        <w:t>n the first many generations, the GA agents are defeated most of the time, just as expected. Then in the 500</w:t>
      </w:r>
      <w:r w:rsidRPr="003032D5">
        <w:rPr>
          <w:sz w:val="22"/>
          <w:szCs w:val="18"/>
          <w:vertAlign w:val="superscript"/>
          <w:lang w:eastAsia="zh-CN"/>
        </w:rPr>
        <w:t>th</w:t>
      </w:r>
      <w:r>
        <w:rPr>
          <w:sz w:val="22"/>
          <w:szCs w:val="18"/>
          <w:lang w:eastAsia="zh-CN"/>
        </w:rPr>
        <w:t xml:space="preserve"> generations and later, it develop well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rFonts w:hint="eastAsia"/>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77777777" w:rsidR="006F79BA" w:rsidRPr="001A314A" w:rsidRDefault="006F79BA" w:rsidP="00736DC4">
      <w:pPr>
        <w:rPr>
          <w:rFonts w:hint="eastAsia"/>
          <w:sz w:val="22"/>
          <w:szCs w:val="18"/>
          <w:lang w:eastAsia="zh-CN"/>
        </w:rPr>
      </w:pPr>
    </w:p>
    <w:p w14:paraId="3ED50C8E" w14:textId="47DC2E79" w:rsidR="00AA08C2" w:rsidRDefault="000648D9" w:rsidP="009D4F49">
      <w:pPr>
        <w:pStyle w:val="1"/>
      </w:pPr>
      <w:r>
        <w:lastRenderedPageBreak/>
        <w:t>List of References</w:t>
      </w:r>
      <w:bookmarkEnd w:id="16"/>
    </w:p>
    <w:p w14:paraId="0E4F8958" w14:textId="18F0BBFD"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5"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66688856" w14:textId="0C492B82"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[Online]. [Accessed 16 August 2020]. Available from: https://github.com/bblanchon/ArduinoJson.</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77777777"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w:t>
      </w:r>
      <w:r>
        <w:rPr>
          <w:sz w:val="22"/>
          <w:szCs w:val="18"/>
          <w:lang w:eastAsia="zh-CN"/>
        </w:rPr>
        <w:t xml:space="preserve"> (video)</w:t>
      </w:r>
    </w:p>
    <w:p w14:paraId="71C99469" w14:textId="77777777" w:rsidR="00CA4231" w:rsidRDefault="00CA4231" w:rsidP="00CA4231">
      <w:pPr>
        <w:rPr>
          <w:sz w:val="22"/>
          <w:szCs w:val="18"/>
          <w:lang w:eastAsia="zh-CN"/>
        </w:rPr>
      </w:pPr>
      <w:r>
        <w:rPr>
          <w:sz w:val="22"/>
          <w:szCs w:val="18"/>
          <w:lang w:eastAsia="zh-CN"/>
        </w:rPr>
        <w:t xml:space="preserve">All of the experiments shows the co-evolution of these two agents. </w:t>
      </w:r>
    </w:p>
    <w:p w14:paraId="5D4F74A8" w14:textId="77777777" w:rsidR="00CA4231" w:rsidRDefault="00CA4231" w:rsidP="00CA4231">
      <w:pPr>
        <w:rPr>
          <w:sz w:val="22"/>
          <w:szCs w:val="18"/>
          <w:lang w:eastAsia="zh-CN"/>
        </w:rPr>
      </w:pPr>
      <w:r>
        <w:rPr>
          <w:sz w:val="22"/>
          <w:szCs w:val="18"/>
          <w:lang w:eastAsia="zh-CN"/>
        </w:rPr>
        <w:t>In the aspect of behaviour, if one agents develop it’s intelligence behaviour first, then it would winning more game. As for it’s opponenets, it will evolve it’s strategy according to the winning one, and after hundred of generations, it’s losing situation will change. However, if one agent keep making mistake, or it’s cant out of local optimal. It’s opponent will not going to evolve better strategy as well. As the Chinese confucian philosopher Mencius said, one prospers in worries and hardships and perishes in ease and comfort. In this case, both agents wouldn’t develop good strategy.</w:t>
      </w:r>
    </w:p>
    <w:p w14:paraId="4C3B3C41" w14:textId="77777777" w:rsidR="00CA4231" w:rsidRDefault="00CA4231" w:rsidP="00CA4231">
      <w:pPr>
        <w:rPr>
          <w:sz w:val="22"/>
          <w:szCs w:val="18"/>
          <w:lang w:eastAsia="zh-CN"/>
        </w:rPr>
      </w:pPr>
      <w:r>
        <w:rPr>
          <w:rFonts w:hint="eastAsia"/>
          <w:sz w:val="22"/>
          <w:szCs w:val="18"/>
          <w:lang w:eastAsia="zh-CN"/>
        </w:rPr>
        <w:t>I</w:t>
      </w:r>
      <w:r>
        <w:rPr>
          <w:sz w:val="22"/>
          <w:szCs w:val="18"/>
          <w:lang w:eastAsia="zh-CN"/>
        </w:rPr>
        <w:t xml:space="preserve">n the aspect of fitness score. </w:t>
      </w:r>
    </w:p>
    <w:p w14:paraId="1F2F39D0" w14:textId="62448E60" w:rsidR="00CA4231" w:rsidRPr="002C73E9" w:rsidRDefault="00CA4231" w:rsidP="00256141">
      <w:pPr>
        <w:rPr>
          <w:rFonts w:hint="eastAsia"/>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sch" w:val="1"/>
          <w:attr w:name="val" w:val="2"/>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sch" w:val="1"/>
          <w:attr w:name="val" w:val="2"/>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sch" w:val="1"/>
          <w:attr w:name="val" w:val="3"/>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sch" w:val="1"/>
          <w:attr w:name="val" w:val="3"/>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sch" w:val="1"/>
          <w:attr w:name="val" w:val="4"/>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sch" w:val="1"/>
          <w:attr w:name="val" w:val="4"/>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sectPr w:rsidR="005142FA" w:rsidRPr="002C73E9" w:rsidSect="00E378D3">
      <w:headerReference w:type="default" r:id="rId66"/>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F1A07B" w14:textId="77777777" w:rsidR="00EF221B" w:rsidRDefault="00EF221B">
      <w:pPr>
        <w:spacing w:after="0" w:line="240" w:lineRule="auto"/>
      </w:pPr>
      <w:r>
        <w:separator/>
      </w:r>
    </w:p>
  </w:endnote>
  <w:endnote w:type="continuationSeparator" w:id="0">
    <w:p w14:paraId="68469FF1" w14:textId="77777777" w:rsidR="00EF221B" w:rsidRDefault="00EF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6B5BE2" w14:textId="77777777" w:rsidR="00EF221B" w:rsidRDefault="00EF221B">
      <w:pPr>
        <w:spacing w:after="0" w:line="240" w:lineRule="auto"/>
      </w:pPr>
      <w:r>
        <w:separator/>
      </w:r>
    </w:p>
  </w:footnote>
  <w:footnote w:type="continuationSeparator" w:id="0">
    <w:p w14:paraId="2563B294" w14:textId="77777777" w:rsidR="00EF221B" w:rsidRDefault="00EF22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9C0964" w:rsidRDefault="009C096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9C0964" w:rsidRDefault="009C096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2C10"/>
    <w:rsid w:val="004A7B8C"/>
    <w:rsid w:val="004B70E3"/>
    <w:rsid w:val="004B7E9A"/>
    <w:rsid w:val="004B7F76"/>
    <w:rsid w:val="004C30AD"/>
    <w:rsid w:val="004D153F"/>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6928"/>
    <w:rsid w:val="005E74BF"/>
    <w:rsid w:val="00606138"/>
    <w:rsid w:val="006109E5"/>
    <w:rsid w:val="00610AD5"/>
    <w:rsid w:val="006118FD"/>
    <w:rsid w:val="0061582B"/>
    <w:rsid w:val="0062185E"/>
    <w:rsid w:val="00622D8D"/>
    <w:rsid w:val="0062367D"/>
    <w:rsid w:val="006263F4"/>
    <w:rsid w:val="00627CB1"/>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7AEF"/>
    <w:rsid w:val="00692577"/>
    <w:rsid w:val="00694514"/>
    <w:rsid w:val="006A38E6"/>
    <w:rsid w:val="006B2AF6"/>
    <w:rsid w:val="006B5082"/>
    <w:rsid w:val="006B5CF7"/>
    <w:rsid w:val="006B6982"/>
    <w:rsid w:val="006B71D3"/>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6F15"/>
    <w:rsid w:val="0072279C"/>
    <w:rsid w:val="00730DA5"/>
    <w:rsid w:val="007337B8"/>
    <w:rsid w:val="00734C0A"/>
    <w:rsid w:val="00736DC4"/>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611B3"/>
    <w:rsid w:val="00861511"/>
    <w:rsid w:val="008615F5"/>
    <w:rsid w:val="0086181D"/>
    <w:rsid w:val="008677C9"/>
    <w:rsid w:val="008811E4"/>
    <w:rsid w:val="00881391"/>
    <w:rsid w:val="00884457"/>
    <w:rsid w:val="008A0F1A"/>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2D1E"/>
    <w:rsid w:val="00E530C9"/>
    <w:rsid w:val="00E56DBF"/>
    <w:rsid w:val="00E57D0C"/>
    <w:rsid w:val="00E63DD1"/>
    <w:rsid w:val="00E73804"/>
    <w:rsid w:val="00E74E65"/>
    <w:rsid w:val="00E76E2B"/>
    <w:rsid w:val="00E87E2B"/>
    <w:rsid w:val="00E87E91"/>
    <w:rsid w:val="00E908BB"/>
    <w:rsid w:val="00E90E0B"/>
    <w:rsid w:val="00E91D01"/>
    <w:rsid w:val="00E94841"/>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221B"/>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B5E9C"/>
    <w:rsid w:val="00FC4045"/>
    <w:rsid w:val="00FC4A53"/>
    <w:rsid w:val="00FD1047"/>
    <w:rsid w:val="00FD1F8B"/>
    <w:rsid w:val="00FD2046"/>
    <w:rsid w:val="00FD5F60"/>
    <w:rsid w:val="00FD674F"/>
    <w:rsid w:val="00FD7E97"/>
    <w:rsid w:val="00FE098C"/>
    <w:rsid w:val="00FE25DF"/>
    <w:rsid w:val="00FE4621"/>
    <w:rsid w:val="00FF0614"/>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obotroom.com/SumoRules.html" TargetMode="Externa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8539</TotalTime>
  <Pages>56</Pages>
  <Words>11750</Words>
  <Characters>66977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78570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205</cp:revision>
  <cp:lastPrinted>2020-08-18T10:33:00Z</cp:lastPrinted>
  <dcterms:created xsi:type="dcterms:W3CDTF">2015-08-05T09:44:00Z</dcterms:created>
  <dcterms:modified xsi:type="dcterms:W3CDTF">2020-08-22T13:57:00Z</dcterms:modified>
</cp:coreProperties>
</file>